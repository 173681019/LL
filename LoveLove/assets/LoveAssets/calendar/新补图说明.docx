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补图说明：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83460" cy="4061460"/>
            <wp:effectExtent l="0" t="0" r="2540" b="15240"/>
            <wp:docPr id="1" name="图片 1" descr="r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i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81050" cy="581025"/>
            <wp:effectExtent l="0" t="0" r="0" b="9525"/>
            <wp:docPr id="6" name="图片 6" descr="zhou_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hou_b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：一周下面的衬板（9宫格形式）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125" cy="619125"/>
            <wp:effectExtent l="0" t="0" r="0" b="0"/>
            <wp:docPr id="5" name="图片 5" descr="jiantou_z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iantou_zu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：叉子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49630" cy="748665"/>
            <wp:effectExtent l="0" t="0" r="7620" b="13335"/>
            <wp:docPr id="4" name="图片 4" descr="r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il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背板：不带线的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49680" cy="1101090"/>
            <wp:effectExtent l="0" t="0" r="7620" b="3810"/>
            <wp:docPr id="3" name="图片 3" descr="ril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ili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多存了一张带线的（区分周和数字的）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125" cy="28575"/>
            <wp:effectExtent l="0" t="0" r="9525" b="9525"/>
            <wp:docPr id="2" name="图片 2" descr="x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：线（区分周和数字的）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4080" cy="3841750"/>
            <wp:effectExtent l="0" t="0" r="7620" b="6350"/>
            <wp:docPr id="7" name="图片 7" descr="Music-Album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usic-Albums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2475" cy="466725"/>
            <wp:effectExtent l="0" t="0" r="9525" b="9525"/>
            <wp:docPr id="11" name="图片 11" descr="tanc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ncha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9宫格的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1515" cy="1248410"/>
            <wp:effectExtent l="0" t="0" r="635" b="8890"/>
            <wp:docPr id="10" name="图片 10" descr="tanchang_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anchang_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存了一个大的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51EB6"/>
    <w:rsid w:val="1BE51E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2018-07-20T05:21:00Z</dcterms:created>
  <dc:creator>user</dc:creator>
  <cp:lastModifiedBy>user</cp:lastModifiedBy>
  <dcterms:modified xsi:type="dcterms:W3CDTF">2018-07-20T05:25:46Z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